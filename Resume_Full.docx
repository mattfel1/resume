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:rsidR="004A4C54" w:rsidRDefault="00AE0A62" w:rsidP="00A4514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:rsidR="000A3ACF" w:rsidRDefault="000A3ACF" w:rsidP="000A3ACF">
      <w:pPr>
        <w:pStyle w:val="BodyText"/>
        <w:spacing w:after="0" w:line="240" w:lineRule="auto"/>
        <w:ind w:firstLine="720"/>
      </w:pPr>
    </w:p>
    <w:p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Biophotonics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  <w:t>Institut d’Optique</w:t>
      </w:r>
      <w:r w:rsidR="003D4CE3">
        <w:rPr>
          <w:szCs w:val="20"/>
        </w:rPr>
        <w:t>, Palaiseau, France</w:t>
      </w:r>
    </w:p>
    <w:p w:rsidR="00030584" w:rsidRDefault="00030584" w:rsidP="00030584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:rsidR="00030584" w:rsidRPr="003D4CE3" w:rsidRDefault="00030584" w:rsidP="00030584">
      <w:pPr>
        <w:pStyle w:val="BodyText"/>
        <w:numPr>
          <w:ilvl w:val="1"/>
          <w:numId w:val="17"/>
        </w:numPr>
        <w:spacing w:after="0" w:line="240" w:lineRule="auto"/>
        <w:rPr>
          <w:b/>
          <w:sz w:val="24"/>
          <w:szCs w:val="24"/>
        </w:rPr>
      </w:pPr>
      <w:r>
        <w:rPr>
          <w:szCs w:val="20"/>
        </w:rPr>
        <w:t>Characterized spherical aberration and image quality degradation as a function of conjugation position by programming LabVIEW control system and Matlab data-processing script.</w:t>
      </w:r>
    </w:p>
    <w:p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NanoJapan REU Researcher</w:t>
      </w:r>
      <w:r>
        <w:rPr>
          <w:szCs w:val="20"/>
        </w:rPr>
        <w:t>, Ajayan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2011 – July 2011</w:t>
      </w:r>
      <w:r>
        <w:rPr>
          <w:szCs w:val="20"/>
        </w:rPr>
        <w:br/>
        <w:t>Rice University, Houston, TX</w:t>
      </w:r>
    </w:p>
    <w:p w:rsidR="003D4CE3" w:rsidRDefault="003D4CE3" w:rsidP="003D4CE3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Enhanced batteries and supercapacitors by creating new nanostructures and graphene coating using chemical vapor deposition</w:t>
      </w:r>
    </w:p>
    <w:p w:rsidR="003D4CE3" w:rsidRDefault="003D4CE3" w:rsidP="003D4CE3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Grew and transferred graphene samples for international collaboration projects on graphene devices</w:t>
      </w:r>
    </w:p>
    <w:p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:rsidR="00CF5981" w:rsidRPr="00816D1A" w:rsidRDefault="00CF5981" w:rsidP="00CF5981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 Analyzers for hardware testing.</w:t>
      </w:r>
    </w:p>
    <w:p w:rsidR="00CF5981" w:rsidRPr="00CF5981" w:rsidRDefault="00CF5981" w:rsidP="00CF5981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:rsidR="00B431CD" w:rsidRDefault="00B431CD" w:rsidP="00B431CD">
      <w:pPr>
        <w:pStyle w:val="BodyText"/>
        <w:spacing w:after="0" w:line="240" w:lineRule="auto"/>
        <w:ind w:left="720"/>
        <w:rPr>
          <w:szCs w:val="20"/>
        </w:rPr>
      </w:pPr>
      <w:r w:rsidRPr="00EE4BC9">
        <w:rPr>
          <w:b/>
          <w:szCs w:val="20"/>
        </w:rPr>
        <w:t>Research Assistant</w:t>
      </w:r>
      <w:r>
        <w:rPr>
          <w:szCs w:val="20"/>
        </w:rPr>
        <w:t xml:space="preserve">, Instrumentation and Imaging Laboratory for Biomechanics  </w:t>
      </w:r>
      <w:r w:rsidR="00EE4BC9">
        <w:rPr>
          <w:szCs w:val="20"/>
        </w:rPr>
        <w:tab/>
        <w:t xml:space="preserve">            </w:t>
      </w:r>
      <w:r w:rsidR="005F741D">
        <w:rPr>
          <w:szCs w:val="20"/>
        </w:rPr>
        <w:t xml:space="preserve"> </w:t>
      </w:r>
      <w:r>
        <w:rPr>
          <w:szCs w:val="20"/>
        </w:rPr>
        <w:t xml:space="preserve">January 2011 – </w:t>
      </w:r>
      <w:r w:rsidR="005F741D">
        <w:rPr>
          <w:szCs w:val="20"/>
        </w:rPr>
        <w:t>May 2012</w:t>
      </w:r>
      <w:r w:rsidR="00EE4BC9">
        <w:rPr>
          <w:szCs w:val="20"/>
        </w:rPr>
        <w:br/>
        <w:t>University of Florida</w:t>
      </w:r>
      <w:r w:rsidR="003D4CE3">
        <w:rPr>
          <w:szCs w:val="20"/>
        </w:rPr>
        <w:t>, Gainesville, FL</w:t>
      </w:r>
    </w:p>
    <w:p w:rsidR="00B431CD" w:rsidRDefault="007D5CB6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Created and debugged LabVI</w:t>
      </w:r>
      <w:r w:rsidR="00030F45">
        <w:rPr>
          <w:szCs w:val="20"/>
        </w:rPr>
        <w:t>EW programs that model the kinem</w:t>
      </w:r>
      <w:r>
        <w:rPr>
          <w:szCs w:val="20"/>
        </w:rPr>
        <w:t>atics of multi-joint mechanical arms</w:t>
      </w:r>
      <w:r w:rsidR="00B431CD">
        <w:rPr>
          <w:szCs w:val="20"/>
        </w:rPr>
        <w:t xml:space="preserve"> for National Instruments’ database</w:t>
      </w:r>
    </w:p>
    <w:p w:rsidR="00B431CD" w:rsidRDefault="00720574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Model</w:t>
      </w:r>
      <w:r w:rsidR="00AC0C82">
        <w:rPr>
          <w:szCs w:val="20"/>
        </w:rPr>
        <w:t>ed</w:t>
      </w:r>
      <w:r w:rsidR="007D5CB6">
        <w:rPr>
          <w:szCs w:val="20"/>
        </w:rPr>
        <w:t xml:space="preserve"> a functioning Klann Linkage system with dimensions similar to those of a “</w:t>
      </w:r>
      <w:r w:rsidR="007E2CEB">
        <w:rPr>
          <w:szCs w:val="20"/>
        </w:rPr>
        <w:t>Strand</w:t>
      </w:r>
      <w:r w:rsidR="007D5CB6">
        <w:rPr>
          <w:szCs w:val="20"/>
        </w:rPr>
        <w:t>Beest”</w:t>
      </w:r>
    </w:p>
    <w:p w:rsidR="00443753" w:rsidRDefault="00455613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Constructed and d</w:t>
      </w:r>
      <w:r w:rsidR="005535B4">
        <w:rPr>
          <w:szCs w:val="20"/>
        </w:rPr>
        <w:t xml:space="preserve">eveloped software to control a pneumatic </w:t>
      </w:r>
      <w:r>
        <w:rPr>
          <w:szCs w:val="20"/>
        </w:rPr>
        <w:t>Instron tensile stress machine from basic components</w:t>
      </w:r>
      <w:r w:rsidR="00720574">
        <w:rPr>
          <w:szCs w:val="20"/>
        </w:rPr>
        <w:t xml:space="preserve"> to be used in future engineering courses at the university</w:t>
      </w:r>
    </w:p>
    <w:p w:rsidR="007E4840" w:rsidRDefault="007E4840" w:rsidP="007E4840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August 2014 – Present</w:t>
      </w:r>
      <w:r>
        <w:rPr>
          <w:szCs w:val="20"/>
        </w:rPr>
        <w:br/>
        <w:t>University of Florida, Gainesville, FL</w:t>
      </w:r>
    </w:p>
    <w:p w:rsidR="007E4840" w:rsidRDefault="007E4840" w:rsidP="007E4840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Conducted weekly lab sessions for students to gain experience using Matlab for linear controls applications</w:t>
      </w:r>
    </w:p>
    <w:p w:rsidR="007E4840" w:rsidRDefault="007E4840" w:rsidP="007E4840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:rsidR="007E4840" w:rsidRPr="00AC645C" w:rsidRDefault="007E4840" w:rsidP="00AC645C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Graded homework and exams</w:t>
      </w:r>
    </w:p>
    <w:p w:rsidR="007E4840" w:rsidRDefault="007E4840" w:rsidP="007E4840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August 2014 – Present</w:t>
      </w:r>
      <w:r>
        <w:rPr>
          <w:szCs w:val="20"/>
        </w:rPr>
        <w:br/>
        <w:t>University of Florida, Gainesville, FL</w:t>
      </w:r>
    </w:p>
    <w:p w:rsidR="007E4840" w:rsidRDefault="007E4840" w:rsidP="007E4840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:rsidR="007E4840" w:rsidRPr="00AC645C" w:rsidRDefault="007E4840" w:rsidP="007E4840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Produced an undergraduate thesis on computer vision, Kalman filtering, and prospective geometry</w:t>
      </w:r>
    </w:p>
    <w:p w:rsidR="00CF5981" w:rsidRDefault="00CF5981" w:rsidP="00CF5981">
      <w:pPr>
        <w:pStyle w:val="BodyText"/>
        <w:spacing w:after="0" w:line="240" w:lineRule="auto"/>
        <w:rPr>
          <w:szCs w:val="20"/>
        </w:rPr>
      </w:pPr>
    </w:p>
    <w:p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:rsidR="00CF5981" w:rsidRDefault="00CF5981" w:rsidP="00CF5981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Lead and worked with in a multidisciplinary team of engineers</w:t>
      </w:r>
    </w:p>
    <w:p w:rsidR="00CF5981" w:rsidRDefault="00CF5981" w:rsidP="00CF5981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scalpel surgery tool.</w:t>
      </w:r>
    </w:p>
    <w:p w:rsidR="00CF5981" w:rsidRPr="00CF5981" w:rsidRDefault="00CF5981" w:rsidP="00CF5981">
      <w:pPr>
        <w:pStyle w:val="BodyText"/>
        <w:spacing w:after="0" w:line="240" w:lineRule="auto"/>
        <w:rPr>
          <w:szCs w:val="20"/>
        </w:rPr>
      </w:pPr>
    </w:p>
    <w:p w:rsidR="00AE0A62" w:rsidRDefault="00AE0A62" w:rsidP="00AE0A62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Integration Intern, </w:t>
      </w:r>
      <w:r>
        <w:rPr>
          <w:szCs w:val="20"/>
        </w:rPr>
        <w:t>Hawthorne                CA August 2012 – December 2012 and May 2014 – August 2014</w:t>
      </w:r>
      <w:r>
        <w:rPr>
          <w:szCs w:val="20"/>
        </w:rPr>
        <w:br/>
        <w:t>SpaceX, Hawthorne, CA</w:t>
      </w:r>
    </w:p>
    <w:p w:rsidR="00AE0A62" w:rsidRDefault="00AE0A62" w:rsidP="00AE0A62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lastRenderedPageBreak/>
        <w:t>Developed Altium extensions in C# and Python with unsupervised learning algorithms for streamlining the avionics design process</w:t>
      </w:r>
    </w:p>
    <w:p w:rsidR="00AE0A62" w:rsidRDefault="00AE0A62" w:rsidP="00AE0A62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:rsidR="00AE0A62" w:rsidRDefault="00AE0A62" w:rsidP="00AE0A62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:rsidR="00AE0A62" w:rsidRDefault="00AE0A62" w:rsidP="00AE0A62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:rsidR="00AE0A62" w:rsidRDefault="00AE0A62" w:rsidP="00AE0A62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Developed and qualified proprietary avionics systems to improve safety and reliability of all future Falcon 9 and Falcon Heavy flights</w:t>
      </w:r>
      <w:r w:rsidR="00C13799">
        <w:rPr>
          <w:szCs w:val="20"/>
        </w:rPr>
        <w:t>, using Matlab, C++, and Bash</w:t>
      </w:r>
    </w:p>
    <w:p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</w:p>
    <w:p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Gainesville, FL</w:t>
      </w:r>
    </w:p>
    <w:p w:rsidR="00CF5981" w:rsidRDefault="00CF5981" w:rsidP="00CF5981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Taught science, math, and engineering concepts to students ranging in age from middle school to college.</w:t>
      </w:r>
    </w:p>
    <w:p w:rsidR="00CF5981" w:rsidRDefault="00CF5981" w:rsidP="00CF5981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Designed and developed a proof-of-concept math training resource to visually teach students about solving equations. </w:t>
      </w:r>
    </w:p>
    <w:p w:rsidR="00CF5981" w:rsidRDefault="00CF5981" w:rsidP="00CF5981">
      <w:pPr>
        <w:pStyle w:val="BodyText"/>
        <w:spacing w:after="0" w:line="240" w:lineRule="auto"/>
        <w:rPr>
          <w:szCs w:val="20"/>
        </w:rPr>
      </w:pPr>
    </w:p>
    <w:p w:rsidR="00C97C3D" w:rsidRPr="00033C8D" w:rsidRDefault="00C97C3D" w:rsidP="00C97C3D">
      <w:pPr>
        <w:pStyle w:val="BodyText"/>
        <w:spacing w:after="0" w:line="240" w:lineRule="auto"/>
        <w:ind w:left="720"/>
        <w:rPr>
          <w:szCs w:val="20"/>
        </w:rPr>
      </w:pPr>
      <w:r w:rsidRPr="00033C8D">
        <w:rPr>
          <w:b/>
          <w:szCs w:val="20"/>
        </w:rPr>
        <w:t>Director of Energy and Environment</w:t>
      </w:r>
      <w:r>
        <w:rPr>
          <w:szCs w:val="20"/>
        </w:rPr>
        <w:t>, The Dynamo Policy Res</w:t>
      </w:r>
      <w:r w:rsidR="005F741D">
        <w:rPr>
          <w:szCs w:val="20"/>
        </w:rPr>
        <w:t xml:space="preserve">earch Group                </w:t>
      </w:r>
      <w:r>
        <w:rPr>
          <w:szCs w:val="20"/>
        </w:rPr>
        <w:t xml:space="preserve">   September 2010 </w:t>
      </w:r>
      <w:r w:rsidR="005F741D">
        <w:rPr>
          <w:szCs w:val="20"/>
        </w:rPr>
        <w:t>–</w:t>
      </w:r>
      <w:r>
        <w:rPr>
          <w:szCs w:val="20"/>
        </w:rPr>
        <w:t xml:space="preserve"> </w:t>
      </w:r>
      <w:r w:rsidR="005F741D">
        <w:rPr>
          <w:szCs w:val="20"/>
        </w:rPr>
        <w:t>May 2012</w:t>
      </w:r>
    </w:p>
    <w:p w:rsidR="00C97C3D" w:rsidRDefault="00C97C3D" w:rsidP="00C97C3D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  <w:r w:rsidR="003D4CE3">
        <w:rPr>
          <w:szCs w:val="20"/>
        </w:rPr>
        <w:t>, Gainesville, FL</w:t>
      </w:r>
    </w:p>
    <w:p w:rsidR="00C97C3D" w:rsidRDefault="00C97C3D" w:rsidP="00C97C3D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Published a policy recommendation on Smart Grid Systems in the “10 Ideas- Energy and Environment” publication and Roosevelt Institute’s peer-reviewed “Solutions for the South” online publication, where policy makers are known to extract ideas</w:t>
      </w:r>
    </w:p>
    <w:p w:rsidR="00C97C3D" w:rsidRDefault="00C97C3D" w:rsidP="00C97C3D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Discussed political topics regarding Energy and Environment via the Dynamo’s blog for the university community to read and consider</w:t>
      </w:r>
    </w:p>
    <w:p w:rsidR="003D4CE3" w:rsidRPr="00CF5981" w:rsidRDefault="00C97C3D" w:rsidP="00CF5981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Hosted an expert forum on Technological Innovations in Education at the University of Florida</w:t>
      </w:r>
      <w:r w:rsidR="00CF5981">
        <w:rPr>
          <w:szCs w:val="20"/>
        </w:rPr>
        <w:br/>
      </w:r>
    </w:p>
    <w:p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:rsidR="0038280C" w:rsidRDefault="0038280C" w:rsidP="0038280C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Space Florida Academy</w:t>
      </w:r>
      <w:r>
        <w:rPr>
          <w:szCs w:val="20"/>
        </w:rPr>
        <w:t>, NASA-oriented engineering program sponsored by Lockheed Martin</w:t>
      </w:r>
      <w:r>
        <w:rPr>
          <w:szCs w:val="20"/>
        </w:rPr>
        <w:tab/>
        <w:t xml:space="preserve">        March 2011</w:t>
      </w:r>
    </w:p>
    <w:p w:rsidR="0038280C" w:rsidRPr="00D904A6" w:rsidRDefault="0038280C" w:rsidP="0038280C">
      <w:pPr>
        <w:pStyle w:val="BodyText"/>
        <w:spacing w:after="0" w:line="240" w:lineRule="auto"/>
        <w:ind w:left="720"/>
        <w:rPr>
          <w:szCs w:val="20"/>
        </w:rPr>
      </w:pPr>
      <w:r w:rsidRPr="00D904A6">
        <w:rPr>
          <w:szCs w:val="20"/>
        </w:rPr>
        <w:t>Cape Canaveral, FL</w:t>
      </w:r>
    </w:p>
    <w:p w:rsidR="0038280C" w:rsidRDefault="0038280C" w:rsidP="0038280C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Designed, constructed, and launched a weather balloon payload during the week of Spring break with</w:t>
      </w:r>
      <w:r w:rsidR="00720574">
        <w:rPr>
          <w:szCs w:val="20"/>
        </w:rPr>
        <w:t xml:space="preserve"> numerous other engineers from Florida in order to stream images of Earth from the stratosphere</w:t>
      </w:r>
    </w:p>
    <w:p w:rsidR="0038280C" w:rsidRPr="0038280C" w:rsidRDefault="0038280C" w:rsidP="0038280C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Worked and interacted with engineers and physicists from NASA, Lockheed Martin, and United Launch Alliance throughout multiple panel discussions</w:t>
      </w:r>
      <w:bookmarkStart w:id="0" w:name="_GoBack"/>
      <w:bookmarkEnd w:id="0"/>
    </w:p>
    <w:p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:rsidR="000E3D1B" w:rsidRDefault="000A3ACF" w:rsidP="000E3D1B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C97C3D">
        <w:rPr>
          <w:szCs w:val="20"/>
        </w:rPr>
        <w:t xml:space="preserve"> and $1000 for tsunami victims in Japan </w:t>
      </w:r>
      <w:r w:rsidR="000E3D1B">
        <w:rPr>
          <w:szCs w:val="20"/>
        </w:rPr>
        <w:t xml:space="preserve">during personal “joggling” (running and juggling) world record </w:t>
      </w:r>
      <w:r w:rsidR="00605447">
        <w:rPr>
          <w:szCs w:val="20"/>
        </w:rPr>
        <w:t>events.</w:t>
      </w:r>
    </w:p>
    <w:p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:rsidR="008777B7" w:rsidRDefault="008777B7" w:rsidP="008777B7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:rsidR="00FC568F" w:rsidRDefault="008777B7" w:rsidP="0086308D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:rsidR="00A45146" w:rsidRPr="00C97C3D" w:rsidRDefault="00A45146" w:rsidP="00A45146">
      <w:pPr>
        <w:pStyle w:val="BodyText"/>
        <w:spacing w:after="0" w:line="240" w:lineRule="auto"/>
        <w:ind w:left="1440"/>
        <w:rPr>
          <w:szCs w:val="20"/>
        </w:rPr>
      </w:pPr>
    </w:p>
    <w:p w:rsidR="00A45146" w:rsidRDefault="00033C8D" w:rsidP="00A45146">
      <w:pPr>
        <w:pStyle w:val="BodyText"/>
        <w:spacing w:after="0" w:line="240" w:lineRule="auto"/>
        <w:ind w:left="720" w:hanging="720"/>
        <w:rPr>
          <w:szCs w:val="20"/>
        </w:rPr>
      </w:pPr>
      <w:r>
        <w:rPr>
          <w:b/>
          <w:sz w:val="24"/>
          <w:szCs w:val="24"/>
        </w:rPr>
        <w:t>ACHIEVEMENTS</w:t>
      </w:r>
      <w:r w:rsidR="00E21976">
        <w:rPr>
          <w:szCs w:val="20"/>
        </w:rPr>
        <w:br/>
      </w:r>
      <w:r w:rsidR="00A45146" w:rsidRPr="00EA53D3">
        <w:rPr>
          <w:b/>
          <w:szCs w:val="20"/>
        </w:rPr>
        <w:t>Guinness World Record Holder</w:t>
      </w:r>
      <w:r w:rsidR="00A45146">
        <w:rPr>
          <w:szCs w:val="20"/>
        </w:rPr>
        <w:t>, Fastest mile while juggling 5 objects</w:t>
      </w:r>
      <w:r w:rsidR="00A45146">
        <w:rPr>
          <w:szCs w:val="20"/>
        </w:rPr>
        <w:tab/>
      </w:r>
      <w:r w:rsidR="00A45146">
        <w:rPr>
          <w:szCs w:val="20"/>
        </w:rPr>
        <w:tab/>
      </w:r>
      <w:r w:rsidR="00A45146">
        <w:rPr>
          <w:szCs w:val="20"/>
        </w:rPr>
        <w:tab/>
        <w:t xml:space="preserve">   </w:t>
      </w:r>
      <w:r w:rsidR="00A45146">
        <w:rPr>
          <w:szCs w:val="20"/>
        </w:rPr>
        <w:tab/>
        <w:t xml:space="preserve">            July 2012</w:t>
      </w:r>
    </w:p>
    <w:p w:rsidR="00A45146" w:rsidRDefault="00A45146" w:rsidP="00A45146">
      <w:pPr>
        <w:pStyle w:val="BodyText"/>
        <w:spacing w:after="0" w:line="240" w:lineRule="auto"/>
        <w:ind w:left="720"/>
        <w:rPr>
          <w:szCs w:val="20"/>
        </w:rPr>
      </w:pPr>
      <w:r w:rsidRPr="00EA53D3">
        <w:rPr>
          <w:b/>
          <w:szCs w:val="20"/>
        </w:rPr>
        <w:t>Guinness World Record Holder</w:t>
      </w:r>
      <w:r>
        <w:rPr>
          <w:szCs w:val="20"/>
        </w:rPr>
        <w:t>, Fastest 400m while juggling 5 objects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>
        <w:rPr>
          <w:szCs w:val="20"/>
        </w:rPr>
        <w:tab/>
        <w:t xml:space="preserve">            July 2011</w:t>
      </w:r>
    </w:p>
    <w:p w:rsidR="00A45146" w:rsidRDefault="00A45146" w:rsidP="00A45146">
      <w:pPr>
        <w:pStyle w:val="BodyText"/>
        <w:spacing w:after="0" w:line="240" w:lineRule="auto"/>
        <w:ind w:left="720"/>
        <w:rPr>
          <w:szCs w:val="20"/>
        </w:rPr>
      </w:pPr>
      <w:r w:rsidRPr="00EA53D3">
        <w:rPr>
          <w:b/>
          <w:szCs w:val="20"/>
        </w:rPr>
        <w:t>Guinness World Record Holder</w:t>
      </w:r>
      <w:r>
        <w:rPr>
          <w:szCs w:val="20"/>
        </w:rPr>
        <w:t>, Fastest 5k while juggling 5 objects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>
        <w:rPr>
          <w:szCs w:val="20"/>
        </w:rPr>
        <w:tab/>
        <w:t xml:space="preserve">           May 2011</w:t>
      </w:r>
    </w:p>
    <w:p w:rsidR="000A3ACF" w:rsidRDefault="00033C8D" w:rsidP="00A4514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Commissioned Student Ambassador to Miyazu, Japan for the city of Delray Beach, FL</w:t>
      </w:r>
      <w:r w:rsidR="00E028C4">
        <w:rPr>
          <w:szCs w:val="20"/>
        </w:rPr>
        <w:t xml:space="preserve">          April 2008 – June 2010</w:t>
      </w:r>
    </w:p>
    <w:p w:rsidR="00A45146" w:rsidRPr="00564EF3" w:rsidRDefault="00A45146" w:rsidP="00A45146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</w:p>
    <w:p w:rsidR="00564EF3" w:rsidRDefault="00564EF3" w:rsidP="00564EF3">
      <w:pPr>
        <w:pStyle w:val="BodyText"/>
        <w:spacing w:after="0" w:line="240" w:lineRule="auto"/>
        <w:ind w:left="720"/>
        <w:rPr>
          <w:szCs w:val="20"/>
        </w:rPr>
      </w:pPr>
    </w:p>
    <w:p w:rsidR="000A3ACF" w:rsidRDefault="000A3ACF" w:rsidP="004A4C54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AFFILIATIONS</w:t>
      </w:r>
    </w:p>
    <w:p w:rsidR="00B431CD" w:rsidRDefault="00B431CD" w:rsidP="000A3ACF">
      <w:pPr>
        <w:pStyle w:val="BodyText"/>
        <w:spacing w:after="0" w:line="240" w:lineRule="auto"/>
        <w:ind w:firstLine="720"/>
        <w:rPr>
          <w:szCs w:val="20"/>
        </w:rPr>
      </w:pPr>
      <w:r w:rsidRPr="00B431CD">
        <w:rPr>
          <w:b/>
          <w:szCs w:val="20"/>
        </w:rPr>
        <w:t>Member</w:t>
      </w:r>
      <w:r>
        <w:rPr>
          <w:b/>
          <w:szCs w:val="20"/>
        </w:rPr>
        <w:t xml:space="preserve">, </w:t>
      </w:r>
      <w:r>
        <w:rPr>
          <w:szCs w:val="20"/>
        </w:rPr>
        <w:t>IEEE Professional Engineering Society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              October 2010 – Present</w:t>
      </w:r>
    </w:p>
    <w:p w:rsidR="000A3ACF" w:rsidRDefault="000A3ACF" w:rsidP="000A3ACF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Pr="000A3ACF">
        <w:rPr>
          <w:b/>
          <w:szCs w:val="20"/>
        </w:rPr>
        <w:t>Member</w:t>
      </w:r>
      <w:r>
        <w:rPr>
          <w:szCs w:val="20"/>
        </w:rPr>
        <w:t>, Student Small Satellite Design Club</w:t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  <w:t xml:space="preserve">            </w:t>
      </w:r>
      <w:r>
        <w:rPr>
          <w:szCs w:val="20"/>
        </w:rPr>
        <w:t xml:space="preserve"> November 2010 </w:t>
      </w:r>
      <w:r w:rsidR="00CF5981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:rsidR="00E028C4" w:rsidRDefault="00E028C4" w:rsidP="004A4C5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="000A3ACF">
        <w:rPr>
          <w:b/>
          <w:szCs w:val="20"/>
        </w:rPr>
        <w:t>Benton Engineering Council Representative</w:t>
      </w:r>
      <w:r>
        <w:rPr>
          <w:b/>
          <w:szCs w:val="20"/>
        </w:rPr>
        <w:t xml:space="preserve">, </w:t>
      </w:r>
      <w:r w:rsidR="000A3ACF">
        <w:rPr>
          <w:szCs w:val="20"/>
        </w:rPr>
        <w:t>Gator Amateur Radio Club</w:t>
      </w:r>
      <w:r w:rsidR="00CF5981">
        <w:rPr>
          <w:szCs w:val="20"/>
        </w:rPr>
        <w:t xml:space="preserve">                 </w:t>
      </w:r>
      <w:r>
        <w:rPr>
          <w:szCs w:val="20"/>
        </w:rPr>
        <w:t xml:space="preserve">January 2011 </w:t>
      </w:r>
      <w:r w:rsidR="000A3ACF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:rsidR="00952230" w:rsidRPr="00564EF3" w:rsidRDefault="00B431CD" w:rsidP="00564EF3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Licensed Amateur Radio Technician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January 2011 </w:t>
      </w:r>
      <w:r w:rsidR="00EA53D3">
        <w:rPr>
          <w:szCs w:val="20"/>
        </w:rPr>
        <w:t>–</w:t>
      </w:r>
      <w:r w:rsidR="00E028C4">
        <w:rPr>
          <w:szCs w:val="20"/>
        </w:rPr>
        <w:t xml:space="preserve"> Present</w:t>
      </w:r>
    </w:p>
    <w:sectPr w:rsidR="00952230" w:rsidRPr="00564EF3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45C" w:rsidRDefault="00AC645C">
      <w:pPr>
        <w:spacing w:line="240" w:lineRule="auto"/>
      </w:pPr>
      <w:r>
        <w:separator/>
      </w:r>
    </w:p>
  </w:endnote>
  <w:endnote w:type="continuationSeparator" w:id="0">
    <w:p w:rsidR="00AC645C" w:rsidRDefault="00AC6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45C" w:rsidRDefault="00AC645C">
      <w:pPr>
        <w:spacing w:line="240" w:lineRule="auto"/>
      </w:pPr>
      <w:r>
        <w:separator/>
      </w:r>
    </w:p>
  </w:footnote>
  <w:footnote w:type="continuationSeparator" w:id="0">
    <w:p w:rsidR="00AC645C" w:rsidRDefault="00AC64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5C" w:rsidRDefault="00AC645C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5C" w:rsidRDefault="00AC645C" w:rsidP="004A4C54">
    <w:pPr>
      <w:pStyle w:val="Title"/>
      <w:jc w:val="center"/>
    </w:pPr>
    <w:r>
      <w:t>Matthew Feldman</w:t>
    </w:r>
  </w:p>
  <w:p w:rsidR="00AC645C" w:rsidRPr="004A4C54" w:rsidRDefault="00AC645C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6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attachedTemplate r:id="rId1"/>
  <w:defaultTabStop w:val="720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8280C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63</TotalTime>
  <Pages>2</Pages>
  <Words>1018</Words>
  <Characters>5804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6809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1</cp:revision>
  <cp:lastPrinted>2012-05-01T19:12:00Z</cp:lastPrinted>
  <dcterms:created xsi:type="dcterms:W3CDTF">2012-09-15T20:02:00Z</dcterms:created>
  <dcterms:modified xsi:type="dcterms:W3CDTF">2014-09-05T15:05:00Z</dcterms:modified>
  <cp:category/>
</cp:coreProperties>
</file>